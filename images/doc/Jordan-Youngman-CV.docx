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6F00" w14:textId="42DE82BB" w:rsidR="00B4528D" w:rsidRPr="00B4528D" w:rsidRDefault="0064607E" w:rsidP="00B4528D">
      <w:pPr>
        <w:pStyle w:val="Title"/>
      </w:pPr>
      <w:r>
        <w:t>Jordan Youngman</w:t>
      </w:r>
    </w:p>
    <w:p w14:paraId="4B315094" w14:textId="550884E1" w:rsidR="008417D1" w:rsidRDefault="0064607E" w:rsidP="008417D1">
      <w:proofErr w:type="spellStart"/>
      <w:r>
        <w:t>Braemount</w:t>
      </w:r>
      <w:proofErr w:type="spellEnd"/>
      <w:r>
        <w:t xml:space="preserve"> </w:t>
      </w:r>
      <w:proofErr w:type="spellStart"/>
      <w:r>
        <w:t>Rocksley</w:t>
      </w:r>
      <w:proofErr w:type="spellEnd"/>
      <w:r>
        <w:t xml:space="preserve"> Drive, </w:t>
      </w:r>
      <w:proofErr w:type="spellStart"/>
      <w:r>
        <w:t>Boddam</w:t>
      </w:r>
      <w:proofErr w:type="spellEnd"/>
      <w:r>
        <w:t xml:space="preserve"> | AB42 3BA</w:t>
      </w:r>
      <w:r w:rsidR="008417D1">
        <w:t> | </w:t>
      </w:r>
      <w:r>
        <w:t>07988 0856156</w:t>
      </w:r>
      <w:r w:rsidR="008417D1">
        <w:t> | </w:t>
      </w:r>
      <w:r>
        <w:t>jwyoungman96@hotmail.co.uk</w:t>
      </w:r>
    </w:p>
    <w:p w14:paraId="3DED2817" w14:textId="799F5BD3" w:rsidR="008C4A27" w:rsidRPr="005B5A6D" w:rsidRDefault="005B5A6D" w:rsidP="008C4A27">
      <w:pPr>
        <w:pStyle w:val="Date"/>
        <w:rPr>
          <w:u w:val="single"/>
        </w:rPr>
      </w:pPr>
      <w:r w:rsidRPr="005B5A6D">
        <w:rPr>
          <w:u w:val="single"/>
        </w:rPr>
        <w:t>Personal Profile</w:t>
      </w:r>
    </w:p>
    <w:p w14:paraId="21C926E3" w14:textId="6ED08F14" w:rsidR="00364656" w:rsidRPr="00364656" w:rsidRDefault="00364656" w:rsidP="00364656">
      <w:pPr>
        <w:pStyle w:val="Text"/>
        <w:rPr>
          <w:rFonts w:asciiTheme="minorHAnsi" w:hAnsiTheme="minorHAnsi"/>
          <w:color w:val="auto"/>
          <w:sz w:val="22"/>
          <w:szCs w:val="22"/>
          <w:lang w:val="en-AU"/>
        </w:rPr>
      </w:pPr>
      <w:r w:rsidRPr="00364656">
        <w:rPr>
          <w:rFonts w:asciiTheme="minorHAnsi" w:hAnsiTheme="minorHAnsi"/>
          <w:color w:val="auto"/>
          <w:sz w:val="22"/>
          <w:szCs w:val="22"/>
          <w:lang w:val="en-AU"/>
        </w:rPr>
        <w:t>I am looking forward to join a progressive organization. I am Goal oriented, self-motivated and committed to the successful outcome of the project. I am willing to work hard and have a great desire to learn.</w:t>
      </w:r>
    </w:p>
    <w:p w14:paraId="127B6FF3" w14:textId="36FBF977" w:rsidR="00790503" w:rsidRDefault="00790503" w:rsidP="00790503">
      <w:pPr>
        <w:spacing w:line="336" w:lineRule="auto"/>
        <w:contextualSpacing/>
        <w:rPr>
          <w:b/>
          <w:bCs/>
          <w:color w:val="0D0D0D" w:themeColor="text1" w:themeTint="F2"/>
          <w:u w:val="single"/>
        </w:rPr>
      </w:pPr>
      <w:r>
        <w:rPr>
          <w:b/>
          <w:bCs/>
          <w:color w:val="0D0D0D" w:themeColor="text1" w:themeTint="F2"/>
          <w:u w:val="single"/>
        </w:rPr>
        <w:t>Education</w:t>
      </w:r>
    </w:p>
    <w:p w14:paraId="729D0D23" w14:textId="331A3FE7" w:rsidR="00364656" w:rsidRDefault="00364656" w:rsidP="00364656">
      <w:pPr>
        <w:spacing w:after="0" w:line="276" w:lineRule="auto"/>
        <w:contextualSpacing/>
        <w:rPr>
          <w:rFonts w:eastAsia="Calibri" w:cs="Calibri"/>
          <w:b/>
          <w:color w:val="auto"/>
          <w:lang w:val="en-GB"/>
        </w:rPr>
      </w:pPr>
      <w:r>
        <w:rPr>
          <w:rFonts w:eastAsia="Calibri" w:cs="Calibri"/>
          <w:b/>
          <w:color w:val="auto"/>
          <w:lang w:val="en-GB"/>
        </w:rPr>
        <w:t>MS</w:t>
      </w:r>
      <w:r>
        <w:rPr>
          <w:rFonts w:eastAsia="Calibri" w:cs="Calibri"/>
          <w:b/>
          <w:color w:val="auto"/>
          <w:lang w:val="en-GB"/>
        </w:rPr>
        <w:t xml:space="preserve">c in </w:t>
      </w:r>
      <w:r>
        <w:rPr>
          <w:rFonts w:eastAsia="Calibri" w:cs="Calibri"/>
          <w:b/>
          <w:color w:val="auto"/>
          <w:lang w:val="en-GB"/>
        </w:rPr>
        <w:t>Cyber Security</w:t>
      </w:r>
    </w:p>
    <w:p w14:paraId="7B9E2650" w14:textId="6B28D9B4" w:rsidR="00364656" w:rsidRPr="00364656" w:rsidRDefault="00364656" w:rsidP="00364656">
      <w:pPr>
        <w:spacing w:after="0" w:line="276" w:lineRule="auto"/>
        <w:contextualSpacing/>
        <w:rPr>
          <w:rFonts w:eastAsia="Calibri" w:cs="Calibri"/>
          <w:color w:val="auto"/>
          <w:lang w:val="en-GB"/>
        </w:rPr>
      </w:pPr>
      <w:r>
        <w:rPr>
          <w:rFonts w:eastAsia="Calibri" w:cs="Calibri"/>
          <w:color w:val="auto"/>
          <w:lang w:val="en-GB"/>
        </w:rPr>
        <w:t>Robert Gordon University, 201</w:t>
      </w:r>
      <w:r>
        <w:rPr>
          <w:rFonts w:eastAsia="Calibri" w:cs="Calibri"/>
          <w:color w:val="auto"/>
          <w:lang w:val="en-GB"/>
        </w:rPr>
        <w:t>9</w:t>
      </w:r>
      <w:r>
        <w:rPr>
          <w:rFonts w:eastAsia="Calibri" w:cs="Calibri"/>
          <w:color w:val="auto"/>
          <w:lang w:val="en-GB"/>
        </w:rPr>
        <w:t xml:space="preserve"> - 20</w:t>
      </w:r>
      <w:r>
        <w:rPr>
          <w:rFonts w:eastAsia="Calibri" w:cs="Calibri"/>
          <w:color w:val="auto"/>
          <w:lang w:val="en-GB"/>
        </w:rPr>
        <w:t>20</w:t>
      </w:r>
    </w:p>
    <w:p w14:paraId="554E91BA" w14:textId="77777777" w:rsidR="00364656" w:rsidRDefault="00364656" w:rsidP="00790503">
      <w:pPr>
        <w:spacing w:line="336" w:lineRule="auto"/>
        <w:contextualSpacing/>
        <w:rPr>
          <w:b/>
          <w:bCs/>
          <w:color w:val="0D0D0D" w:themeColor="text1" w:themeTint="F2"/>
          <w:u w:val="single"/>
        </w:rPr>
      </w:pPr>
    </w:p>
    <w:p w14:paraId="13C5CD8D" w14:textId="7791FF4C" w:rsidR="00790503" w:rsidRDefault="00790503" w:rsidP="00790503">
      <w:pPr>
        <w:spacing w:after="0" w:line="276" w:lineRule="auto"/>
        <w:contextualSpacing/>
        <w:rPr>
          <w:rFonts w:eastAsia="Calibri" w:cs="Calibri"/>
          <w:b/>
          <w:color w:val="auto"/>
          <w:lang w:val="en-GB"/>
        </w:rPr>
      </w:pPr>
      <w:r>
        <w:rPr>
          <w:rFonts w:eastAsia="Calibri" w:cs="Calibri"/>
          <w:b/>
          <w:color w:val="auto"/>
          <w:lang w:val="en-GB"/>
        </w:rPr>
        <w:t>BSc in Computer Software Application Development</w:t>
      </w:r>
    </w:p>
    <w:p w14:paraId="25C19275" w14:textId="06ED548C" w:rsidR="00790503" w:rsidRDefault="00790503" w:rsidP="00790503">
      <w:pPr>
        <w:spacing w:after="0" w:line="276" w:lineRule="auto"/>
        <w:contextualSpacing/>
        <w:rPr>
          <w:rFonts w:eastAsia="Calibri" w:cs="Calibri"/>
          <w:color w:val="auto"/>
          <w:lang w:val="en-GB"/>
        </w:rPr>
      </w:pPr>
      <w:r>
        <w:rPr>
          <w:rFonts w:eastAsia="Calibri" w:cs="Calibri"/>
          <w:color w:val="auto"/>
          <w:lang w:val="en-GB"/>
        </w:rPr>
        <w:t>Robert Gordon University, 2016 - 2018</w:t>
      </w:r>
    </w:p>
    <w:p w14:paraId="72054E31" w14:textId="77777777" w:rsidR="00790503" w:rsidRDefault="00790503" w:rsidP="00790503">
      <w:pPr>
        <w:spacing w:after="0" w:line="276" w:lineRule="auto"/>
        <w:contextualSpacing/>
        <w:rPr>
          <w:rFonts w:eastAsia="Calibri" w:cs="Calibri"/>
          <w:color w:val="auto"/>
          <w:lang w:val="en-GB"/>
        </w:rPr>
      </w:pPr>
    </w:p>
    <w:p w14:paraId="17BFFF71" w14:textId="7B275D22" w:rsidR="00790503" w:rsidRPr="00790503" w:rsidRDefault="00790503" w:rsidP="00790503">
      <w:pPr>
        <w:spacing w:after="0" w:line="276" w:lineRule="auto"/>
        <w:contextualSpacing/>
        <w:rPr>
          <w:rFonts w:eastAsia="Calibri" w:cs="Calibri"/>
          <w:b/>
          <w:color w:val="auto"/>
          <w:lang w:val="en-GB"/>
        </w:rPr>
      </w:pPr>
      <w:r w:rsidRPr="00790503">
        <w:rPr>
          <w:rFonts w:eastAsia="Calibri" w:cs="Calibri"/>
          <w:b/>
          <w:color w:val="auto"/>
          <w:lang w:val="en-GB"/>
        </w:rPr>
        <w:t>HND/HNC in Software Development</w:t>
      </w:r>
    </w:p>
    <w:p w14:paraId="38CB26DB" w14:textId="77777777" w:rsidR="00364656" w:rsidRDefault="00790503" w:rsidP="00364656">
      <w:pPr>
        <w:spacing w:after="0" w:line="276" w:lineRule="auto"/>
        <w:contextualSpacing/>
        <w:rPr>
          <w:rFonts w:eastAsia="Calibri" w:cs="Calibri"/>
          <w:b/>
          <w:color w:val="auto"/>
          <w:lang w:val="en-GB"/>
        </w:rPr>
      </w:pPr>
      <w:r w:rsidRPr="00790503">
        <w:rPr>
          <w:rFonts w:eastAsia="Calibri" w:cs="Calibri"/>
          <w:b/>
          <w:color w:val="auto"/>
          <w:lang w:val="en-GB"/>
        </w:rPr>
        <w:t>NC – Digital Media</w:t>
      </w:r>
    </w:p>
    <w:p w14:paraId="107628BA" w14:textId="7B4FA072" w:rsidR="008A4EBC" w:rsidRPr="00364656" w:rsidRDefault="00790503" w:rsidP="00364656">
      <w:pPr>
        <w:spacing w:after="0" w:line="276" w:lineRule="auto"/>
        <w:contextualSpacing/>
        <w:rPr>
          <w:rFonts w:eastAsia="Calibri" w:cs="Calibri"/>
          <w:b/>
          <w:color w:val="auto"/>
          <w:lang w:val="en-GB"/>
        </w:rPr>
      </w:pPr>
      <w:r w:rsidRPr="00790503">
        <w:rPr>
          <w:rFonts w:eastAsia="Calibri" w:cs="Calibri"/>
          <w:color w:val="auto"/>
          <w:lang w:val="en-GB"/>
        </w:rPr>
        <w:t>North-East Scotland College</w:t>
      </w:r>
      <w:r>
        <w:rPr>
          <w:rFonts w:eastAsia="Calibri" w:cs="Calibri"/>
          <w:color w:val="auto"/>
          <w:lang w:val="en-GB"/>
        </w:rPr>
        <w:t xml:space="preserve"> 2012 </w:t>
      </w:r>
      <w:r w:rsidR="00364656">
        <w:rPr>
          <w:rFonts w:eastAsia="Calibri" w:cs="Calibri"/>
          <w:color w:val="auto"/>
          <w:lang w:val="en-GB"/>
        </w:rPr>
        <w:t>–</w:t>
      </w:r>
      <w:r>
        <w:rPr>
          <w:rFonts w:eastAsia="Calibri" w:cs="Calibri"/>
          <w:color w:val="auto"/>
          <w:lang w:val="en-GB"/>
        </w:rPr>
        <w:t xml:space="preserve"> 2016</w:t>
      </w:r>
    </w:p>
    <w:p w14:paraId="4031E1CB" w14:textId="77777777" w:rsidR="00364656" w:rsidRPr="00364656" w:rsidRDefault="00364656" w:rsidP="00364656">
      <w:pPr>
        <w:spacing w:after="0" w:line="276" w:lineRule="auto"/>
        <w:contextualSpacing/>
        <w:rPr>
          <w:rFonts w:eastAsia="Calibri" w:cs="Calibri"/>
          <w:color w:val="auto"/>
          <w:lang w:val="en-GB"/>
        </w:rPr>
      </w:pPr>
    </w:p>
    <w:p w14:paraId="718F65F1" w14:textId="42356388" w:rsidR="009F7E55" w:rsidRPr="008A4EBC" w:rsidRDefault="001B6482" w:rsidP="00B02F8F">
      <w:pPr>
        <w:pStyle w:val="Address"/>
        <w:rPr>
          <w:b/>
          <w:bCs/>
          <w:color w:val="0D0D0D" w:themeColor="text1" w:themeTint="F2"/>
          <w:u w:val="single"/>
        </w:rPr>
      </w:pPr>
      <w:r w:rsidRPr="008A4EBC">
        <w:rPr>
          <w:b/>
          <w:bCs/>
          <w:color w:val="0D0D0D" w:themeColor="text1" w:themeTint="F2"/>
          <w:u w:val="single"/>
        </w:rPr>
        <w:t xml:space="preserve">Personal Qualities &amp; </w:t>
      </w:r>
      <w:r w:rsidR="009F7E55" w:rsidRPr="008A4EBC">
        <w:rPr>
          <w:b/>
          <w:bCs/>
          <w:color w:val="0D0D0D" w:themeColor="text1" w:themeTint="F2"/>
          <w:u w:val="single"/>
        </w:rPr>
        <w:t>Achievements</w:t>
      </w:r>
    </w:p>
    <w:p w14:paraId="4CCE04C8" w14:textId="17F4CC03" w:rsidR="008A4EBC" w:rsidRPr="008A4EBC" w:rsidRDefault="008A4EBC" w:rsidP="008A4EB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8A4EBC">
        <w:rPr>
          <w:rFonts w:asciiTheme="minorHAnsi" w:hAnsiTheme="minorHAnsi" w:cs="Calibri"/>
        </w:rPr>
        <w:t xml:space="preserve">Keeps good standards and adheres to computing practice. </w:t>
      </w:r>
    </w:p>
    <w:p w14:paraId="169A599B" w14:textId="77777777" w:rsidR="008A4EBC" w:rsidRPr="008A4EBC" w:rsidRDefault="008A4EBC" w:rsidP="008A4EB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8A4EBC">
        <w:rPr>
          <w:rFonts w:asciiTheme="minorHAnsi" w:hAnsiTheme="minorHAnsi" w:cs="Calibri"/>
        </w:rPr>
        <w:t>Ability to develop in multiple web stacks including both Linux and Windows technologies</w:t>
      </w:r>
    </w:p>
    <w:p w14:paraId="3A6C46D5" w14:textId="45B90FB5" w:rsidR="008A4EBC" w:rsidRPr="008A4EBC" w:rsidRDefault="008A4EBC" w:rsidP="008A4EB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8A4EBC">
        <w:rPr>
          <w:rFonts w:asciiTheme="minorHAnsi" w:hAnsiTheme="minorHAnsi" w:cs="Calibri"/>
        </w:rPr>
        <w:t>Worked with various groups currently working with one on creating a website voluntary for a client.</w:t>
      </w:r>
    </w:p>
    <w:p w14:paraId="66E623B5" w14:textId="2B6DDABC" w:rsidR="008A4EBC" w:rsidRPr="00C548B3" w:rsidRDefault="008A4EBC" w:rsidP="00C548B3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8A4EBC">
        <w:rPr>
          <w:rFonts w:asciiTheme="minorHAnsi" w:hAnsiTheme="minorHAnsi" w:cs="Calibri"/>
        </w:rPr>
        <w:t xml:space="preserve">Active contributor on online Development communities such </w:t>
      </w:r>
      <w:r w:rsidR="00C548B3">
        <w:rPr>
          <w:rFonts w:asciiTheme="minorHAnsi" w:hAnsiTheme="minorHAnsi" w:cs="Calibri"/>
        </w:rPr>
        <w:t>as GitHub</w:t>
      </w:r>
      <w:r w:rsidR="00C548B3" w:rsidRPr="00C548B3">
        <w:rPr>
          <w:rFonts w:asciiTheme="minorHAnsi" w:hAnsiTheme="minorHAnsi" w:cs="Calibri"/>
        </w:rPr>
        <w:t>.</w:t>
      </w:r>
    </w:p>
    <w:p w14:paraId="383B7C7A" w14:textId="7D015051" w:rsidR="008A4EBC" w:rsidRPr="008A4EBC" w:rsidRDefault="00C548B3" w:rsidP="008A4EB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Intermediate l</w:t>
      </w:r>
      <w:r w:rsidR="008A4EBC" w:rsidRPr="008A4EBC">
        <w:rPr>
          <w:rFonts w:asciiTheme="minorHAnsi" w:hAnsiTheme="minorHAnsi" w:cs="Calibri"/>
        </w:rPr>
        <w:t>evel in Multiple IDE’s and always willing to learn more.</w:t>
      </w:r>
    </w:p>
    <w:p w14:paraId="5D2321B8" w14:textId="0CCF4EF7" w:rsidR="008A4EBC" w:rsidRPr="008A4EBC" w:rsidRDefault="008A4EBC" w:rsidP="008A4EB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8A4EBC">
        <w:rPr>
          <w:rFonts w:asciiTheme="minorHAnsi" w:hAnsiTheme="minorHAnsi" w:cs="Calibri"/>
        </w:rPr>
        <w:t>Volunteering with local community project, educating local children through a college plan in the development of their own Arduino games.</w:t>
      </w:r>
    </w:p>
    <w:p w14:paraId="55CCC04C" w14:textId="7DA4F2D1" w:rsidR="00B4528D" w:rsidRPr="008A4EBC" w:rsidRDefault="008A4EBC" w:rsidP="008A4EB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8A4EBC">
        <w:rPr>
          <w:rFonts w:asciiTheme="minorHAnsi" w:hAnsiTheme="minorHAnsi" w:cs="Calibri"/>
        </w:rPr>
        <w:t>Volunteering at college ‘Hackathon’ event, guiding 10-14 school children on the basics of software development.</w:t>
      </w:r>
    </w:p>
    <w:p w14:paraId="3C04261A" w14:textId="3519BA83" w:rsidR="008A4EBC" w:rsidRPr="008A4EBC" w:rsidRDefault="008A4EBC" w:rsidP="008A4EB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8A4EBC">
        <w:rPr>
          <w:rFonts w:asciiTheme="minorHAnsi" w:hAnsiTheme="minorHAnsi" w:cs="Calibri"/>
        </w:rPr>
        <w:t>Always willing to further develop and expand pre-existing knowledge.</w:t>
      </w:r>
    </w:p>
    <w:p w14:paraId="37150EEE" w14:textId="0C95AE42" w:rsidR="008A4EBC" w:rsidRPr="00E331EA" w:rsidRDefault="008A4EBC" w:rsidP="008A4EBC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E331EA">
        <w:rPr>
          <w:rFonts w:asciiTheme="minorHAnsi" w:hAnsiTheme="minorHAnsi" w:cs="Calibri"/>
        </w:rPr>
        <w:t>Has done several home projects such as developing a</w:t>
      </w:r>
      <w:r w:rsidR="00E331EA" w:rsidRPr="00E331EA">
        <w:rPr>
          <w:rFonts w:asciiTheme="minorHAnsi" w:hAnsiTheme="minorHAnsi" w:cs="Calibri"/>
        </w:rPr>
        <w:t xml:space="preserve"> home media service using the Raspberry Pi 3.</w:t>
      </w:r>
    </w:p>
    <w:p w14:paraId="79AC6D36" w14:textId="66AC88E9" w:rsidR="00364656" w:rsidRDefault="00E331EA" w:rsidP="00364656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 w:rsidRPr="00E331EA">
        <w:rPr>
          <w:rFonts w:asciiTheme="minorHAnsi" w:hAnsiTheme="minorHAnsi" w:cs="Calibri"/>
        </w:rPr>
        <w:t>Currently developing own portfolio website.</w:t>
      </w:r>
    </w:p>
    <w:p w14:paraId="040D5074" w14:textId="09A343BD" w:rsidR="00B13E83" w:rsidRDefault="00B13E83" w:rsidP="00364656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Knows how to do SQL injection</w:t>
      </w:r>
      <w:r w:rsidR="008A2579">
        <w:rPr>
          <w:rFonts w:asciiTheme="minorHAnsi" w:hAnsiTheme="minorHAnsi" w:cs="Calibri"/>
        </w:rPr>
        <w:t>, XSS</w:t>
      </w:r>
      <w:r>
        <w:rPr>
          <w:rFonts w:asciiTheme="minorHAnsi" w:hAnsiTheme="minorHAnsi" w:cs="Calibri"/>
        </w:rPr>
        <w:t xml:space="preserve"> and other </w:t>
      </w:r>
      <w:r w:rsidR="008A2579">
        <w:rPr>
          <w:rFonts w:asciiTheme="minorHAnsi" w:hAnsiTheme="minorHAnsi" w:cs="Calibri"/>
        </w:rPr>
        <w:t>w</w:t>
      </w:r>
      <w:r>
        <w:rPr>
          <w:rFonts w:asciiTheme="minorHAnsi" w:hAnsiTheme="minorHAnsi" w:cs="Calibri"/>
        </w:rPr>
        <w:t xml:space="preserve">eb and </w:t>
      </w:r>
      <w:r w:rsidR="008A2579">
        <w:rPr>
          <w:rFonts w:asciiTheme="minorHAnsi" w:hAnsiTheme="minorHAnsi" w:cs="Calibri"/>
        </w:rPr>
        <w:t>d</w:t>
      </w:r>
      <w:r>
        <w:rPr>
          <w:rFonts w:asciiTheme="minorHAnsi" w:hAnsiTheme="minorHAnsi" w:cs="Calibri"/>
        </w:rPr>
        <w:t xml:space="preserve">atabase </w:t>
      </w:r>
      <w:r w:rsidR="008A2579">
        <w:rPr>
          <w:rFonts w:asciiTheme="minorHAnsi" w:hAnsiTheme="minorHAnsi" w:cs="Calibri"/>
        </w:rPr>
        <w:t>s</w:t>
      </w:r>
      <w:r>
        <w:rPr>
          <w:rFonts w:asciiTheme="minorHAnsi" w:hAnsiTheme="minorHAnsi" w:cs="Calibri"/>
        </w:rPr>
        <w:t xml:space="preserve">ecurity </w:t>
      </w:r>
      <w:r w:rsidR="008A2579">
        <w:rPr>
          <w:rFonts w:asciiTheme="minorHAnsi" w:hAnsiTheme="minorHAnsi" w:cs="Calibri"/>
        </w:rPr>
        <w:t>exploits. To help find and secure any website exploits.</w:t>
      </w:r>
    </w:p>
    <w:p w14:paraId="1237A843" w14:textId="6A9BDF2D" w:rsidR="00364656" w:rsidRDefault="00364656" w:rsidP="00364656">
      <w:pPr>
        <w:spacing w:line="276" w:lineRule="auto"/>
        <w:rPr>
          <w:rFonts w:cs="Calibri"/>
        </w:rPr>
      </w:pPr>
    </w:p>
    <w:p w14:paraId="6E59908B" w14:textId="77777777" w:rsidR="00364656" w:rsidRDefault="00364656" w:rsidP="00364656">
      <w:pPr>
        <w:pStyle w:val="Address"/>
        <w:rPr>
          <w:b/>
          <w:bCs/>
          <w:color w:val="0D0D0D" w:themeColor="text1" w:themeTint="F2"/>
          <w:u w:val="single"/>
        </w:rPr>
      </w:pPr>
    </w:p>
    <w:p w14:paraId="2EAF8F36" w14:textId="77777777" w:rsidR="00364656" w:rsidRDefault="00364656" w:rsidP="00364656">
      <w:pPr>
        <w:pStyle w:val="Address"/>
        <w:rPr>
          <w:b/>
          <w:bCs/>
          <w:color w:val="0D0D0D" w:themeColor="text1" w:themeTint="F2"/>
          <w:u w:val="single"/>
        </w:rPr>
      </w:pPr>
    </w:p>
    <w:p w14:paraId="48B9AC1A" w14:textId="649E79B2" w:rsidR="00364656" w:rsidRPr="008A4EBC" w:rsidRDefault="00364656" w:rsidP="00364656">
      <w:pPr>
        <w:pStyle w:val="Address"/>
        <w:rPr>
          <w:b/>
          <w:bCs/>
          <w:color w:val="0D0D0D" w:themeColor="text1" w:themeTint="F2"/>
          <w:u w:val="single"/>
        </w:rPr>
      </w:pPr>
      <w:r>
        <w:rPr>
          <w:b/>
          <w:bCs/>
          <w:color w:val="0D0D0D" w:themeColor="text1" w:themeTint="F2"/>
          <w:u w:val="single"/>
        </w:rPr>
        <w:t>Skills</w:t>
      </w:r>
    </w:p>
    <w:tbl>
      <w:tblPr>
        <w:tblW w:w="0" w:type="auto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5681"/>
      </w:tblGrid>
      <w:tr w:rsidR="00364656" w14:paraId="71EB9723" w14:textId="77777777" w:rsidTr="00364656">
        <w:tc>
          <w:tcPr>
            <w:tcW w:w="3175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27A64E59" w14:textId="77777777" w:rsidR="00364656" w:rsidRDefault="00364656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Languages/Web Development</w:t>
            </w:r>
          </w:p>
        </w:tc>
        <w:tc>
          <w:tcPr>
            <w:tcW w:w="5681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32188679" w14:textId="1750CCF5" w:rsidR="00364656" w:rsidRDefault="00364656">
            <w:pPr>
              <w:rPr>
                <w:b/>
                <w:spacing w:val="14"/>
                <w:szCs w:val="16"/>
              </w:rPr>
            </w:pPr>
            <w:r>
              <w:t>PHP, C</w:t>
            </w:r>
            <w:r>
              <w:t>++</w:t>
            </w:r>
            <w:r>
              <w:t>, JavaScript, HTML, CSS,</w:t>
            </w:r>
            <w:r>
              <w:rPr>
                <w:spacing w:val="10"/>
                <w:szCs w:val="16"/>
              </w:rPr>
              <w:t xml:space="preserve"> Java, SQL</w:t>
            </w:r>
            <w:r w:rsidR="008A2579">
              <w:rPr>
                <w:spacing w:val="10"/>
                <w:szCs w:val="16"/>
              </w:rPr>
              <w:t>, SQL injection, XSS, CSRF</w:t>
            </w:r>
            <w:bookmarkStart w:id="0" w:name="_GoBack"/>
            <w:bookmarkEnd w:id="0"/>
          </w:p>
        </w:tc>
      </w:tr>
      <w:tr w:rsidR="00364656" w14:paraId="7A5BCA0A" w14:textId="77777777" w:rsidTr="00364656">
        <w:tc>
          <w:tcPr>
            <w:tcW w:w="3175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761208FB" w14:textId="77777777" w:rsidR="00364656" w:rsidRDefault="00364656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Frameworks</w:t>
            </w:r>
          </w:p>
        </w:tc>
        <w:tc>
          <w:tcPr>
            <w:tcW w:w="5681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2CEF7B59" w14:textId="67A6F191" w:rsidR="00364656" w:rsidRDefault="00364656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AJAX</w:t>
            </w:r>
          </w:p>
        </w:tc>
      </w:tr>
      <w:tr w:rsidR="00364656" w14:paraId="5F869E47" w14:textId="77777777" w:rsidTr="00364656">
        <w:tc>
          <w:tcPr>
            <w:tcW w:w="3175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2E62D121" w14:textId="77777777" w:rsidR="00364656" w:rsidRDefault="00364656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Open Source</w:t>
            </w:r>
          </w:p>
        </w:tc>
        <w:tc>
          <w:tcPr>
            <w:tcW w:w="5681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1FFD9D42" w14:textId="4E55D6DF" w:rsidR="00364656" w:rsidRDefault="00364656">
            <w:pPr>
              <w:rPr>
                <w:spacing w:val="14"/>
                <w:szCs w:val="16"/>
              </w:rPr>
            </w:pPr>
            <w:proofErr w:type="spellStart"/>
            <w:r>
              <w:rPr>
                <w:spacing w:val="14"/>
                <w:szCs w:val="16"/>
              </w:rPr>
              <w:t>Wordpress</w:t>
            </w:r>
            <w:proofErr w:type="spellEnd"/>
            <w:r>
              <w:rPr>
                <w:spacing w:val="14"/>
                <w:szCs w:val="16"/>
              </w:rPr>
              <w:t xml:space="preserve">, </w:t>
            </w:r>
            <w:proofErr w:type="spellStart"/>
            <w:r>
              <w:rPr>
                <w:spacing w:val="14"/>
                <w:szCs w:val="16"/>
              </w:rPr>
              <w:t>ThemeForest</w:t>
            </w:r>
            <w:proofErr w:type="spellEnd"/>
          </w:p>
        </w:tc>
      </w:tr>
      <w:tr w:rsidR="00364656" w14:paraId="311FE7FD" w14:textId="77777777" w:rsidTr="00364656">
        <w:tc>
          <w:tcPr>
            <w:tcW w:w="3175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4A72F790" w14:textId="77777777" w:rsidR="00364656" w:rsidRDefault="00364656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Databases</w:t>
            </w:r>
          </w:p>
        </w:tc>
        <w:tc>
          <w:tcPr>
            <w:tcW w:w="5681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37902D20" w14:textId="77777777" w:rsidR="00364656" w:rsidRDefault="00364656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MySQL, Oracle</w:t>
            </w:r>
          </w:p>
        </w:tc>
      </w:tr>
      <w:tr w:rsidR="00364656" w14:paraId="3D412F18" w14:textId="77777777" w:rsidTr="00364656">
        <w:tc>
          <w:tcPr>
            <w:tcW w:w="3175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301393B4" w14:textId="77777777" w:rsidR="00364656" w:rsidRDefault="00364656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Tools</w:t>
            </w:r>
          </w:p>
        </w:tc>
        <w:tc>
          <w:tcPr>
            <w:tcW w:w="5681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hideMark/>
          </w:tcPr>
          <w:p w14:paraId="7A161C1B" w14:textId="419EE12F" w:rsidR="00364656" w:rsidRDefault="00364656">
            <w:pPr>
              <w:rPr>
                <w:b/>
                <w:spacing w:val="14"/>
                <w:szCs w:val="16"/>
              </w:rPr>
            </w:pPr>
            <w:proofErr w:type="spellStart"/>
            <w:r>
              <w:rPr>
                <w:spacing w:val="10"/>
                <w:szCs w:val="16"/>
              </w:rPr>
              <w:t>Netbeans</w:t>
            </w:r>
            <w:proofErr w:type="spellEnd"/>
            <w:r>
              <w:rPr>
                <w:spacing w:val="10"/>
                <w:szCs w:val="16"/>
              </w:rPr>
              <w:t xml:space="preserve">, </w:t>
            </w:r>
            <w:r>
              <w:rPr>
                <w:spacing w:val="10"/>
                <w:szCs w:val="16"/>
              </w:rPr>
              <w:t>Atom IDE, Latex</w:t>
            </w:r>
          </w:p>
        </w:tc>
      </w:tr>
    </w:tbl>
    <w:p w14:paraId="11706435" w14:textId="77777777" w:rsidR="00B13E83" w:rsidRPr="00364656" w:rsidRDefault="00B13E83" w:rsidP="00364656">
      <w:pPr>
        <w:spacing w:line="276" w:lineRule="auto"/>
        <w:rPr>
          <w:rFonts w:cs="Calibri"/>
        </w:rPr>
      </w:pPr>
    </w:p>
    <w:p w14:paraId="17E03EA2" w14:textId="2F34B98F" w:rsidR="00364656" w:rsidRDefault="00364656" w:rsidP="00364656">
      <w:pPr>
        <w:pStyle w:val="Address"/>
        <w:rPr>
          <w:b/>
          <w:bCs/>
          <w:color w:val="0D0D0D" w:themeColor="text1" w:themeTint="F2"/>
          <w:u w:val="single"/>
        </w:rPr>
      </w:pPr>
      <w:r>
        <w:rPr>
          <w:b/>
          <w:bCs/>
          <w:color w:val="0D0D0D" w:themeColor="text1" w:themeTint="F2"/>
          <w:u w:val="single"/>
        </w:rPr>
        <w:t>Experience</w:t>
      </w:r>
    </w:p>
    <w:p w14:paraId="1647294A" w14:textId="0A87E5A1" w:rsidR="008B3DCB" w:rsidRDefault="008B3DCB" w:rsidP="008B3DCB">
      <w:pPr>
        <w:pStyle w:val="Address"/>
        <w:rPr>
          <w:b/>
          <w:bCs/>
          <w:color w:val="0D0D0D" w:themeColor="text1" w:themeTint="F2"/>
        </w:rPr>
      </w:pPr>
      <w:r w:rsidRPr="008B3DCB">
        <w:rPr>
          <w:b/>
          <w:bCs/>
          <w:color w:val="0D0D0D" w:themeColor="text1" w:themeTint="F2"/>
        </w:rPr>
        <w:t>GoPor</w:t>
      </w:r>
      <w:r>
        <w:rPr>
          <w:b/>
          <w:bCs/>
          <w:color w:val="0D0D0D" w:themeColor="text1" w:themeTint="F2"/>
        </w:rPr>
        <w:t>t</w:t>
      </w:r>
      <w:r w:rsidRPr="008B3DCB">
        <w:rPr>
          <w:b/>
          <w:bCs/>
          <w:color w:val="0D0D0D" w:themeColor="text1" w:themeTint="F2"/>
        </w:rPr>
        <w:t>lethen</w:t>
      </w:r>
    </w:p>
    <w:p w14:paraId="17EDB8F6" w14:textId="0AE31A33" w:rsidR="008B3DCB" w:rsidRDefault="008B3DCB" w:rsidP="008B3DCB">
      <w:pPr>
        <w:pStyle w:val="Address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Role:</w:t>
      </w:r>
    </w:p>
    <w:p w14:paraId="4570DCD0" w14:textId="1A810112" w:rsidR="008B3DCB" w:rsidRDefault="008B3DCB" w:rsidP="008B3DCB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Backend and Frontend Developer.</w:t>
      </w:r>
    </w:p>
    <w:p w14:paraId="6047E08F" w14:textId="57EBEB8D" w:rsidR="008B3DCB" w:rsidRDefault="008B3DCB" w:rsidP="008B3DCB">
      <w:pPr>
        <w:pStyle w:val="Address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Tools:</w:t>
      </w:r>
    </w:p>
    <w:p w14:paraId="10B86574" w14:textId="4D6BABAB" w:rsidR="008B3DCB" w:rsidRDefault="008B3DCB" w:rsidP="008B3DCB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PHP, MySQL, JQuery</w:t>
      </w:r>
    </w:p>
    <w:p w14:paraId="694031AE" w14:textId="2A07561E" w:rsidR="008B3DCB" w:rsidRDefault="008B3DCB" w:rsidP="008B3DCB">
      <w:pPr>
        <w:pStyle w:val="Address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Details:</w:t>
      </w:r>
    </w:p>
    <w:p w14:paraId="767F8773" w14:textId="6CD9750C" w:rsidR="008B3DCB" w:rsidRDefault="008B3DCB" w:rsidP="008B3DCB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A web-based system where users can add clubs to the main page with details on there location and time. </w:t>
      </w:r>
    </w:p>
    <w:p w14:paraId="6D6C3548" w14:textId="1A624677" w:rsidR="008B3DCB" w:rsidRDefault="008B3DCB" w:rsidP="008B3DCB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Admins can approve requests to sign-up, reset passwords and set user levels.</w:t>
      </w:r>
    </w:p>
    <w:p w14:paraId="4735FD13" w14:textId="3BF3E11E" w:rsidR="008B3DCB" w:rsidRDefault="008B3DCB" w:rsidP="008B3DCB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Started as a university project but they wanted us to continue working on it after the fact so we did.</w:t>
      </w:r>
    </w:p>
    <w:p w14:paraId="16101870" w14:textId="3DF53F2C" w:rsidR="008B3DCB" w:rsidRDefault="008B3DCB" w:rsidP="008B3DCB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Met the client in several meetings to discuss the development of the website.</w:t>
      </w:r>
    </w:p>
    <w:p w14:paraId="3926782C" w14:textId="67FE41FC" w:rsidR="008B3DCB" w:rsidRDefault="008B3DCB" w:rsidP="008B3DCB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Using an Agile approach to development.</w:t>
      </w:r>
    </w:p>
    <w:p w14:paraId="618367D0" w14:textId="77777777" w:rsidR="00B13E83" w:rsidRDefault="00B13E83" w:rsidP="008B3DCB">
      <w:pPr>
        <w:pStyle w:val="Address"/>
        <w:rPr>
          <w:bCs/>
          <w:color w:val="0D0D0D" w:themeColor="text1" w:themeTint="F2"/>
        </w:rPr>
      </w:pPr>
    </w:p>
    <w:p w14:paraId="4AF7AFFE" w14:textId="36B53A1E" w:rsidR="008B3DCB" w:rsidRDefault="008B3DCB" w:rsidP="008B3DCB">
      <w:pPr>
        <w:pStyle w:val="Address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MMORPG</w:t>
      </w:r>
    </w:p>
    <w:p w14:paraId="351EAC2F" w14:textId="77777777" w:rsidR="00B13E83" w:rsidRDefault="00B13E83" w:rsidP="00B13E83">
      <w:pPr>
        <w:pStyle w:val="Address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Role:</w:t>
      </w:r>
    </w:p>
    <w:p w14:paraId="74C068ED" w14:textId="77777777" w:rsidR="00B13E83" w:rsidRDefault="00B13E83" w:rsidP="00B13E83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Backend and Frontend Developer.</w:t>
      </w:r>
    </w:p>
    <w:p w14:paraId="148654D8" w14:textId="77777777" w:rsidR="00B13E83" w:rsidRDefault="00B13E83" w:rsidP="00B13E83">
      <w:pPr>
        <w:pStyle w:val="Address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Tools:</w:t>
      </w:r>
    </w:p>
    <w:p w14:paraId="0071A8FB" w14:textId="77777777" w:rsidR="00B13E83" w:rsidRDefault="00B13E83" w:rsidP="00B13E83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PHP, MySQL, JQuery</w:t>
      </w:r>
    </w:p>
    <w:p w14:paraId="236C55BD" w14:textId="77777777" w:rsidR="00B13E83" w:rsidRDefault="00B13E83" w:rsidP="00B13E83">
      <w:pPr>
        <w:pStyle w:val="Address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Details:</w:t>
      </w:r>
    </w:p>
    <w:p w14:paraId="0E22021D" w14:textId="602693E8" w:rsidR="00B13E83" w:rsidRDefault="00B13E83" w:rsidP="00B13E83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A web-based system where users can </w:t>
      </w:r>
      <w:r>
        <w:rPr>
          <w:bCs/>
          <w:color w:val="0D0D0D" w:themeColor="text1" w:themeTint="F2"/>
        </w:rPr>
        <w:t>battle enemies and buy things from in-game shop.</w:t>
      </w:r>
    </w:p>
    <w:p w14:paraId="36CF9F56" w14:textId="77777777" w:rsidR="00B13E83" w:rsidRDefault="00B13E83" w:rsidP="00B13E83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lastRenderedPageBreak/>
        <w:t>User battles to earn coins and experience. To fight harder enemies and for buying items from shop to advance character.</w:t>
      </w:r>
    </w:p>
    <w:p w14:paraId="18537B2C" w14:textId="5B7F1EDB" w:rsidR="00B13E83" w:rsidRPr="00B13E83" w:rsidRDefault="00B13E83" w:rsidP="00B13E83">
      <w:pPr>
        <w:pStyle w:val="Address"/>
        <w:numPr>
          <w:ilvl w:val="0"/>
          <w:numId w:val="21"/>
        </w:numPr>
        <w:rPr>
          <w:bCs/>
          <w:color w:val="0D0D0D" w:themeColor="text1" w:themeTint="F2"/>
        </w:rPr>
      </w:pPr>
      <w:r w:rsidRPr="00B13E83">
        <w:rPr>
          <w:bCs/>
          <w:color w:val="0D0D0D" w:themeColor="text1" w:themeTint="F2"/>
        </w:rPr>
        <w:t>Using an Agile approach to development.</w:t>
      </w:r>
    </w:p>
    <w:p w14:paraId="7B77F0A6" w14:textId="56206FAC" w:rsidR="008B3DCB" w:rsidRDefault="008B3DCB" w:rsidP="008B3DCB">
      <w:pPr>
        <w:pStyle w:val="Address"/>
        <w:rPr>
          <w:b/>
          <w:bCs/>
          <w:color w:val="0D0D0D" w:themeColor="text1" w:themeTint="F2"/>
        </w:rPr>
      </w:pPr>
    </w:p>
    <w:p w14:paraId="0F9FE4A9" w14:textId="0413D149" w:rsidR="00B13E83" w:rsidRDefault="00B13E83" w:rsidP="00B13E83">
      <w:pPr>
        <w:pStyle w:val="Address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Interests</w:t>
      </w:r>
    </w:p>
    <w:p w14:paraId="3568F3A0" w14:textId="53E9FC5C" w:rsidR="00B13E83" w:rsidRDefault="00B13E83" w:rsidP="008B3DCB">
      <w:pPr>
        <w:pStyle w:val="Address"/>
        <w:rPr>
          <w:b/>
          <w:bCs/>
          <w:color w:val="0D0D0D" w:themeColor="text1" w:themeTint="F2"/>
        </w:rPr>
      </w:pPr>
      <w:r>
        <w:rPr>
          <w:bCs/>
          <w:color w:val="0D0D0D" w:themeColor="text1" w:themeTint="F2"/>
        </w:rPr>
        <w:t>Computer Gaming</w:t>
      </w:r>
    </w:p>
    <w:p w14:paraId="362E16F6" w14:textId="77777777" w:rsidR="00B13E83" w:rsidRDefault="00B13E83" w:rsidP="008B3DCB">
      <w:pPr>
        <w:pStyle w:val="Address"/>
        <w:rPr>
          <w:b/>
          <w:bCs/>
          <w:color w:val="0D0D0D" w:themeColor="text1" w:themeTint="F2"/>
        </w:rPr>
      </w:pPr>
    </w:p>
    <w:p w14:paraId="5DED1508" w14:textId="08290548" w:rsidR="00B13E83" w:rsidRDefault="00B13E83" w:rsidP="00B13E83">
      <w:pPr>
        <w:pStyle w:val="Address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References</w:t>
      </w:r>
    </w:p>
    <w:p w14:paraId="28BC61D1" w14:textId="2EAD2D04" w:rsidR="00B13E83" w:rsidRPr="00B13E83" w:rsidRDefault="00B13E83" w:rsidP="00B13E83">
      <w:pPr>
        <w:pStyle w:val="Address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References will be provided on request.</w:t>
      </w:r>
    </w:p>
    <w:p w14:paraId="4E9721C2" w14:textId="77777777" w:rsidR="00B13E83" w:rsidRDefault="00B13E83" w:rsidP="00B13E83">
      <w:pPr>
        <w:pStyle w:val="Address"/>
        <w:rPr>
          <w:b/>
          <w:bCs/>
          <w:color w:val="0D0D0D" w:themeColor="text1" w:themeTint="F2"/>
        </w:rPr>
      </w:pPr>
    </w:p>
    <w:p w14:paraId="1FCE09FC" w14:textId="77777777" w:rsidR="008B3DCB" w:rsidRPr="008B3DCB" w:rsidRDefault="008B3DCB" w:rsidP="008B3DCB">
      <w:pPr>
        <w:pStyle w:val="Address"/>
        <w:rPr>
          <w:bCs/>
          <w:color w:val="0D0D0D" w:themeColor="text1" w:themeTint="F2"/>
        </w:rPr>
      </w:pPr>
    </w:p>
    <w:p w14:paraId="1C5BF557" w14:textId="24CCFA99" w:rsidR="00E331EA" w:rsidRDefault="00E331EA" w:rsidP="00E331EA">
      <w:pPr>
        <w:spacing w:line="276" w:lineRule="auto"/>
        <w:rPr>
          <w:rFonts w:cs="Calibri"/>
        </w:rPr>
      </w:pPr>
    </w:p>
    <w:p w14:paraId="3F439933" w14:textId="77777777" w:rsidR="00E331EA" w:rsidRPr="00E331EA" w:rsidRDefault="00E331EA" w:rsidP="00E331EA">
      <w:pPr>
        <w:spacing w:line="336" w:lineRule="auto"/>
        <w:contextualSpacing/>
      </w:pPr>
    </w:p>
    <w:sectPr w:rsidR="00E331EA" w:rsidRPr="00E331EA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752AF" w14:textId="77777777" w:rsidR="00CD25B0" w:rsidRDefault="00CD25B0" w:rsidP="008C4A27">
      <w:pPr>
        <w:spacing w:after="0"/>
      </w:pPr>
      <w:r>
        <w:separator/>
      </w:r>
    </w:p>
  </w:endnote>
  <w:endnote w:type="continuationSeparator" w:id="0">
    <w:p w14:paraId="479049DA" w14:textId="77777777" w:rsidR="00CD25B0" w:rsidRDefault="00CD25B0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9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5D313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C7E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68F88" w14:textId="77777777" w:rsidR="00CD25B0" w:rsidRDefault="00CD25B0" w:rsidP="008C4A27">
      <w:pPr>
        <w:spacing w:after="0"/>
      </w:pPr>
      <w:r>
        <w:separator/>
      </w:r>
    </w:p>
  </w:footnote>
  <w:footnote w:type="continuationSeparator" w:id="0">
    <w:p w14:paraId="62CAD22A" w14:textId="77777777" w:rsidR="00CD25B0" w:rsidRDefault="00CD25B0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826560E"/>
    <w:multiLevelType w:val="hybridMultilevel"/>
    <w:tmpl w:val="2EB2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5D37D06"/>
    <w:multiLevelType w:val="hybridMultilevel"/>
    <w:tmpl w:val="2AF8B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B5720"/>
    <w:multiLevelType w:val="hybridMultilevel"/>
    <w:tmpl w:val="42B0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BE1895"/>
    <w:multiLevelType w:val="hybridMultilevel"/>
    <w:tmpl w:val="79E4C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8744C"/>
    <w:multiLevelType w:val="hybridMultilevel"/>
    <w:tmpl w:val="5764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7"/>
  </w:num>
  <w:num w:numId="4">
    <w:abstractNumId w:val="12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7E"/>
    <w:rsid w:val="00077B54"/>
    <w:rsid w:val="000D3F31"/>
    <w:rsid w:val="001B6482"/>
    <w:rsid w:val="00293B83"/>
    <w:rsid w:val="00364656"/>
    <w:rsid w:val="003C7E81"/>
    <w:rsid w:val="004C6507"/>
    <w:rsid w:val="00586C86"/>
    <w:rsid w:val="005B5A6D"/>
    <w:rsid w:val="0064607E"/>
    <w:rsid w:val="006772FA"/>
    <w:rsid w:val="006A3CE7"/>
    <w:rsid w:val="00790503"/>
    <w:rsid w:val="008417D1"/>
    <w:rsid w:val="008A2579"/>
    <w:rsid w:val="008A4EBC"/>
    <w:rsid w:val="008B3DCB"/>
    <w:rsid w:val="008C4A27"/>
    <w:rsid w:val="009B50E8"/>
    <w:rsid w:val="009F7E55"/>
    <w:rsid w:val="00A131EE"/>
    <w:rsid w:val="00A24BF0"/>
    <w:rsid w:val="00A71493"/>
    <w:rsid w:val="00B02F8F"/>
    <w:rsid w:val="00B137AD"/>
    <w:rsid w:val="00B13E83"/>
    <w:rsid w:val="00B4528D"/>
    <w:rsid w:val="00C548B3"/>
    <w:rsid w:val="00CD25B0"/>
    <w:rsid w:val="00E331EA"/>
    <w:rsid w:val="00F34A95"/>
    <w:rsid w:val="00F5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558C"/>
  <w15:chartTrackingRefBased/>
  <w15:docId w15:val="{518A8B21-B8D3-487E-AF04-C5D76AAA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EA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paragraph" w:styleId="ListParagraph">
    <w:name w:val="List Paragraph"/>
    <w:basedOn w:val="Normal"/>
    <w:uiPriority w:val="34"/>
    <w:qFormat/>
    <w:rsid w:val="008A4EBC"/>
    <w:pPr>
      <w:spacing w:after="0"/>
      <w:ind w:left="720"/>
      <w:contextualSpacing/>
    </w:pPr>
    <w:rPr>
      <w:rFonts w:ascii="Calibri" w:eastAsia="Calibri" w:hAnsi="Calibri" w:cs="Times New Roman"/>
      <w:color w:val="auto"/>
      <w:lang w:val="en-GB"/>
    </w:rPr>
  </w:style>
  <w:style w:type="paragraph" w:customStyle="1" w:styleId="schoolname1">
    <w:name w:val="school name 1"/>
    <w:rsid w:val="006772FA"/>
    <w:pPr>
      <w:suppressAutoHyphens/>
      <w:spacing w:after="0" w:line="256" w:lineRule="auto"/>
    </w:pPr>
    <w:rPr>
      <w:rFonts w:ascii="Calibri Light" w:eastAsia="SimSun" w:hAnsi="Calibri Light" w:cs="font39"/>
      <w:b/>
      <w:color w:val="222E39"/>
      <w:kern w:val="2"/>
      <w:sz w:val="24"/>
      <w:szCs w:val="26"/>
      <w:lang w:val="en-GB" w:eastAsia="ar-SA"/>
    </w:rPr>
  </w:style>
  <w:style w:type="character" w:customStyle="1" w:styleId="TextCharChar">
    <w:name w:val="Text Char Char"/>
    <w:link w:val="Text"/>
    <w:locked/>
    <w:rsid w:val="00364656"/>
    <w:rPr>
      <w:rFonts w:ascii="Tahoma" w:hAnsi="Tahoma" w:cs="Tahoma"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364656"/>
    <w:pPr>
      <w:spacing w:before="40" w:after="240" w:line="220" w:lineRule="exact"/>
      <w:contextualSpacing/>
    </w:pPr>
    <w:rPr>
      <w:rFonts w:ascii="Tahoma" w:hAnsi="Tahoma" w:cs="Tahoma"/>
      <w:spacing w:val="1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56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You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2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Youngman</dc:creator>
  <cp:keywords/>
  <dc:description/>
  <cp:lastModifiedBy>Jordan</cp:lastModifiedBy>
  <cp:revision>2</cp:revision>
  <dcterms:created xsi:type="dcterms:W3CDTF">2019-04-24T19:39:00Z</dcterms:created>
  <dcterms:modified xsi:type="dcterms:W3CDTF">2019-04-24T19:39:00Z</dcterms:modified>
</cp:coreProperties>
</file>